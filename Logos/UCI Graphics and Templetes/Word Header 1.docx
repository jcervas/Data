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2ABE0" w14:textId="77777777" w:rsidR="00410DE5" w:rsidRDefault="00410DE5" w:rsidP="00456513">
      <w:pPr>
        <w:ind w:left="-1440"/>
      </w:pPr>
      <w:bookmarkStart w:id="0" w:name="_GoBack"/>
      <w:bookmarkEnd w:id="0"/>
    </w:p>
    <w:sectPr w:rsidR="00410DE5" w:rsidSect="009F3CFB">
      <w:headerReference w:type="default" r:id="rId6"/>
      <w:footerReference w:type="default" r:id="rId7"/>
      <w:pgSz w:w="12240" w:h="15840"/>
      <w:pgMar w:top="1440" w:right="1800" w:bottom="1440" w:left="360" w:header="4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57D35" w14:textId="77777777" w:rsidR="003A6357" w:rsidRDefault="003A6357" w:rsidP="00456513">
      <w:r>
        <w:separator/>
      </w:r>
    </w:p>
  </w:endnote>
  <w:endnote w:type="continuationSeparator" w:id="0">
    <w:p w14:paraId="630523CD" w14:textId="77777777" w:rsidR="003A6357" w:rsidRDefault="003A6357" w:rsidP="0045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66854" w14:textId="77777777" w:rsidR="009F3CFB" w:rsidRPr="009F3CFB" w:rsidRDefault="009F3CFB" w:rsidP="009F3CFB">
    <w:pPr>
      <w:pStyle w:val="Footer"/>
      <w:ind w:left="180"/>
      <w:jc w:val="center"/>
      <w:rPr>
        <w:rFonts w:ascii="Arial" w:hAnsi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38EBA" w14:textId="77777777" w:rsidR="003A6357" w:rsidRDefault="003A6357" w:rsidP="00456513">
      <w:r>
        <w:separator/>
      </w:r>
    </w:p>
  </w:footnote>
  <w:footnote w:type="continuationSeparator" w:id="0">
    <w:p w14:paraId="704D6303" w14:textId="77777777" w:rsidR="003A6357" w:rsidRDefault="003A6357" w:rsidP="004565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DE9C4" w14:textId="77777777" w:rsidR="00456513" w:rsidRDefault="0004623C" w:rsidP="009F3CFB">
    <w:pPr>
      <w:pStyle w:val="Header"/>
      <w:ind w:left="18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B7D291" wp14:editId="0D15B8C1">
              <wp:simplePos x="0" y="0"/>
              <wp:positionH relativeFrom="column">
                <wp:posOffset>4229100</wp:posOffset>
              </wp:positionH>
              <wp:positionV relativeFrom="paragraph">
                <wp:posOffset>-63500</wp:posOffset>
              </wp:positionV>
              <wp:extent cx="2857500" cy="577850"/>
              <wp:effectExtent l="0" t="0" r="0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FFCDFC" w14:textId="77777777" w:rsidR="00456513" w:rsidRPr="009F3CFB" w:rsidRDefault="0004623C" w:rsidP="00456513">
                          <w:pPr>
                            <w:jc w:val="right"/>
                            <w:rPr>
                              <w:rFonts w:ascii="Arial" w:hAnsi="Arial"/>
                              <w:color w:val="808080" w:themeColor="background1" w:themeShade="80"/>
                              <w:sz w:val="32"/>
                              <w:szCs w:val="32"/>
                            </w:rPr>
                          </w:pPr>
                          <w:r w:rsidRPr="009F3CFB">
                            <w:rPr>
                              <w:rFonts w:ascii="Arial" w:hAnsi="Arial"/>
                              <w:color w:val="808080" w:themeColor="background1" w:themeShade="80"/>
                              <w:sz w:val="32"/>
                              <w:szCs w:val="32"/>
                            </w:rPr>
                            <w:t xml:space="preserve">Your Unit Name Here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B7D29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6" type="#_x0000_t202" style="position:absolute;left:0;text-align:left;margin-left:333pt;margin-top:-4.95pt;width:22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" filled="f" stroked="f">
              <v:textbox>
                <w:txbxContent>
                  <w:p w14:paraId="45FFCDFC" w14:textId="77777777" w:rsidR="00456513" w:rsidRPr="009F3CFB" w:rsidRDefault="0004623C" w:rsidP="00456513">
                    <w:pPr>
                      <w:jc w:val="right"/>
                      <w:rPr>
                        <w:rFonts w:ascii="Arial" w:hAnsi="Arial"/>
                        <w:color w:val="808080" w:themeColor="background1" w:themeShade="80"/>
                        <w:sz w:val="32"/>
                        <w:szCs w:val="32"/>
                      </w:rPr>
                    </w:pPr>
                    <w:r w:rsidRPr="009F3CFB">
                      <w:rPr>
                        <w:rFonts w:ascii="Arial" w:hAnsi="Arial"/>
                        <w:color w:val="808080" w:themeColor="background1" w:themeShade="80"/>
                        <w:sz w:val="32"/>
                        <w:szCs w:val="32"/>
                      </w:rPr>
                      <w:t xml:space="preserve">Your Unit Name Here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55D80CF" wp14:editId="3F233D9F">
          <wp:extent cx="3086100" cy="478878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CI_stacked_Blue_no_tm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6100" cy="478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06"/>
    <w:rsid w:val="0004623C"/>
    <w:rsid w:val="002137A6"/>
    <w:rsid w:val="003A6357"/>
    <w:rsid w:val="00410DE5"/>
    <w:rsid w:val="00456513"/>
    <w:rsid w:val="00606E43"/>
    <w:rsid w:val="00774506"/>
    <w:rsid w:val="00781BB9"/>
    <w:rsid w:val="008C62A7"/>
    <w:rsid w:val="009F3CFB"/>
    <w:rsid w:val="00D21A24"/>
    <w:rsid w:val="00DC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89C4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513"/>
  </w:style>
  <w:style w:type="paragraph" w:styleId="Footer">
    <w:name w:val="footer"/>
    <w:basedOn w:val="Normal"/>
    <w:link w:val="FooterChar"/>
    <w:uiPriority w:val="99"/>
    <w:unhideWhenUsed/>
    <w:rsid w:val="00456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513"/>
  </w:style>
  <w:style w:type="paragraph" w:styleId="BalloonText">
    <w:name w:val="Balloon Text"/>
    <w:basedOn w:val="Normal"/>
    <w:link w:val="BalloonTextChar"/>
    <w:uiPriority w:val="99"/>
    <w:semiHidden/>
    <w:unhideWhenUsed/>
    <w:rsid w:val="00456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51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ervasj/Downloads/uci-word-template-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uci-word-template-white.dotx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uc irvine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1</cp:revision>
  <dcterms:created xsi:type="dcterms:W3CDTF">2016-02-28T06:37:00Z</dcterms:created>
  <dcterms:modified xsi:type="dcterms:W3CDTF">2016-02-28T06:38:00Z</dcterms:modified>
</cp:coreProperties>
</file>